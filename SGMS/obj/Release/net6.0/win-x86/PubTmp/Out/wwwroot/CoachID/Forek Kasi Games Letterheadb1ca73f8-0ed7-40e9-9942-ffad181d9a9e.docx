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059B3" w14:textId="5E4180CF" w:rsidR="00A968F9" w:rsidRDefault="00A968F9" w:rsidP="00951CB0"/>
    <w:p w14:paraId="11F77239" w14:textId="0BD01AB5" w:rsidR="008C585D" w:rsidRDefault="008C585D" w:rsidP="00951CB0"/>
    <w:p w14:paraId="499D4A53" w14:textId="32393150" w:rsidR="008C585D" w:rsidRDefault="008C585D" w:rsidP="00951CB0"/>
    <w:p w14:paraId="572597C3" w14:textId="3141F4B8" w:rsidR="008C585D" w:rsidRPr="00F67427" w:rsidRDefault="008C585D" w:rsidP="00951CB0">
      <w:pPr>
        <w:rPr>
          <w:rFonts w:ascii="Century Gothic" w:hAnsi="Century Gothic"/>
          <w:sz w:val="28"/>
          <w:szCs w:val="28"/>
        </w:rPr>
      </w:pPr>
      <w:r w:rsidRPr="00F67427">
        <w:rPr>
          <w:rFonts w:ascii="Century Gothic" w:hAnsi="Century Gothic"/>
          <w:sz w:val="28"/>
          <w:szCs w:val="28"/>
        </w:rPr>
        <w:t xml:space="preserve">Dear </w:t>
      </w:r>
      <w:r w:rsidR="00F67427" w:rsidRPr="00F67427">
        <w:rPr>
          <w:rFonts w:ascii="Century Gothic" w:hAnsi="Century Gothic"/>
          <w:sz w:val="28"/>
          <w:szCs w:val="28"/>
        </w:rPr>
        <w:t>Mr.</w:t>
      </w:r>
      <w:r w:rsidR="00F67427">
        <w:rPr>
          <w:rFonts w:ascii="Century Gothic" w:hAnsi="Century Gothic"/>
          <w:sz w:val="28"/>
          <w:szCs w:val="28"/>
        </w:rPr>
        <w:t xml:space="preserve"> D</w:t>
      </w:r>
      <w:r w:rsidRPr="00F67427">
        <w:rPr>
          <w:rFonts w:ascii="Century Gothic" w:hAnsi="Century Gothic"/>
          <w:sz w:val="28"/>
          <w:szCs w:val="28"/>
        </w:rPr>
        <w:t xml:space="preserve"> Samkethe</w:t>
      </w:r>
    </w:p>
    <w:p w14:paraId="4C2544CF" w14:textId="4CCD92AA" w:rsidR="00F67427" w:rsidRPr="00F67427" w:rsidRDefault="00F67427" w:rsidP="00951CB0">
      <w:pPr>
        <w:rPr>
          <w:rFonts w:ascii="Century Gothic" w:hAnsi="Century Gothic"/>
          <w:sz w:val="28"/>
          <w:szCs w:val="28"/>
        </w:rPr>
      </w:pPr>
    </w:p>
    <w:p w14:paraId="0FDC403C" w14:textId="77777777" w:rsidR="00F67427" w:rsidRDefault="00F67427" w:rsidP="00951CB0">
      <w:pPr>
        <w:rPr>
          <w:rFonts w:ascii="Century Gothic" w:hAnsi="Century Gothic"/>
          <w:sz w:val="28"/>
          <w:szCs w:val="28"/>
        </w:rPr>
      </w:pPr>
      <w:r w:rsidRPr="00F67427">
        <w:rPr>
          <w:rFonts w:ascii="Century Gothic" w:hAnsi="Century Gothic"/>
          <w:sz w:val="28"/>
          <w:szCs w:val="28"/>
        </w:rPr>
        <w:t xml:space="preserve">This is the official letterhead </w:t>
      </w:r>
      <w:r>
        <w:rPr>
          <w:rFonts w:ascii="Century Gothic" w:hAnsi="Century Gothic"/>
          <w:sz w:val="28"/>
          <w:szCs w:val="28"/>
        </w:rPr>
        <w:t>I’</w:t>
      </w:r>
      <w:r w:rsidRPr="00F67427">
        <w:rPr>
          <w:rFonts w:ascii="Century Gothic" w:hAnsi="Century Gothic"/>
          <w:sz w:val="28"/>
          <w:szCs w:val="28"/>
        </w:rPr>
        <w:t xml:space="preserve">m propounding – </w:t>
      </w:r>
      <w:r>
        <w:rPr>
          <w:rFonts w:ascii="Century Gothic" w:hAnsi="Century Gothic"/>
          <w:sz w:val="28"/>
          <w:szCs w:val="28"/>
        </w:rPr>
        <w:t xml:space="preserve">on the basis of received instructions. </w:t>
      </w:r>
    </w:p>
    <w:p w14:paraId="78F70167" w14:textId="77777777" w:rsidR="00F67427" w:rsidRDefault="00F67427" w:rsidP="00951CB0">
      <w:pPr>
        <w:rPr>
          <w:rFonts w:ascii="Century Gothic" w:hAnsi="Century Gothic"/>
          <w:sz w:val="28"/>
          <w:szCs w:val="28"/>
        </w:rPr>
      </w:pPr>
    </w:p>
    <w:p w14:paraId="058058F5" w14:textId="0F98EE34" w:rsidR="00F67427" w:rsidRPr="00F67427" w:rsidRDefault="00F67427" w:rsidP="00951CB0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K</w:t>
      </w:r>
      <w:r w:rsidRPr="00F67427">
        <w:rPr>
          <w:rFonts w:ascii="Century Gothic" w:hAnsi="Century Gothic"/>
          <w:sz w:val="28"/>
          <w:szCs w:val="28"/>
        </w:rPr>
        <w:t>indly let me know in time should there be any amendments you'd like to be rendered.</w:t>
      </w:r>
    </w:p>
    <w:p w14:paraId="5674632D" w14:textId="4A0DA045" w:rsidR="00F67427" w:rsidRPr="00F67427" w:rsidRDefault="00F67427" w:rsidP="00951CB0">
      <w:pPr>
        <w:rPr>
          <w:rFonts w:ascii="Century Gothic" w:hAnsi="Century Gothic"/>
          <w:sz w:val="28"/>
          <w:szCs w:val="28"/>
        </w:rPr>
      </w:pPr>
    </w:p>
    <w:p w14:paraId="07CA58A0" w14:textId="78B6B8A1" w:rsidR="00F67427" w:rsidRPr="00F67427" w:rsidRDefault="00F67427" w:rsidP="00951CB0">
      <w:pPr>
        <w:rPr>
          <w:rFonts w:ascii="Century Gothic" w:hAnsi="Century Gothic"/>
          <w:sz w:val="28"/>
          <w:szCs w:val="28"/>
        </w:rPr>
      </w:pPr>
    </w:p>
    <w:p w14:paraId="14D5F5C5" w14:textId="4A13F473" w:rsidR="00F67427" w:rsidRPr="00F67427" w:rsidRDefault="00F67427" w:rsidP="00951CB0">
      <w:pPr>
        <w:rPr>
          <w:rFonts w:ascii="Century Gothic" w:hAnsi="Century Gothic"/>
          <w:sz w:val="28"/>
          <w:szCs w:val="28"/>
        </w:rPr>
      </w:pPr>
      <w:r w:rsidRPr="00F67427">
        <w:rPr>
          <w:rFonts w:ascii="Century Gothic" w:hAnsi="Century Gothic"/>
          <w:sz w:val="28"/>
          <w:szCs w:val="28"/>
        </w:rPr>
        <w:t>Warm Regards.</w:t>
      </w:r>
    </w:p>
    <w:p w14:paraId="7A95BC3C" w14:textId="5D634F8B" w:rsidR="00F67427" w:rsidRPr="00F67427" w:rsidRDefault="00F67427" w:rsidP="00951CB0">
      <w:pPr>
        <w:rPr>
          <w:rFonts w:ascii="Century Gothic" w:hAnsi="Century Gothic"/>
          <w:sz w:val="28"/>
          <w:szCs w:val="28"/>
        </w:rPr>
      </w:pPr>
    </w:p>
    <w:p w14:paraId="60D6B1BF" w14:textId="547C1A72" w:rsidR="00F67427" w:rsidRPr="00F67427" w:rsidRDefault="00DE0BF7" w:rsidP="00951CB0">
      <w:pPr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956A396" wp14:editId="5140DFD7">
            <wp:simplePos x="0" y="0"/>
            <wp:positionH relativeFrom="column">
              <wp:posOffset>-2540</wp:posOffset>
            </wp:positionH>
            <wp:positionV relativeFrom="paragraph">
              <wp:posOffset>-3810</wp:posOffset>
            </wp:positionV>
            <wp:extent cx="1270000" cy="419100"/>
            <wp:effectExtent l="0" t="0" r="6350" b="0"/>
            <wp:wrapTight wrapText="bothSides">
              <wp:wrapPolygon edited="0">
                <wp:start x="0" y="0"/>
                <wp:lineTo x="0" y="20618"/>
                <wp:lineTo x="21384" y="20618"/>
                <wp:lineTo x="21384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C8CC98" w14:textId="455DB258" w:rsidR="00F67427" w:rsidRDefault="00F67427" w:rsidP="00951CB0"/>
    <w:p w14:paraId="368FAC9E" w14:textId="55349186" w:rsidR="00F67427" w:rsidRDefault="00DE0BF7" w:rsidP="00951CB0">
      <w:pPr>
        <w:rPr>
          <w:b/>
          <w:bCs/>
        </w:rPr>
      </w:pPr>
      <w:r>
        <w:rPr>
          <w:b/>
          <w:bCs/>
        </w:rPr>
        <w:t>___________________</w:t>
      </w:r>
    </w:p>
    <w:p w14:paraId="4083DFB2" w14:textId="5CBF97B2" w:rsidR="00F67427" w:rsidRDefault="00F67427" w:rsidP="00951CB0">
      <w:pPr>
        <w:rPr>
          <w:b/>
          <w:bCs/>
        </w:rPr>
      </w:pPr>
    </w:p>
    <w:p w14:paraId="3D2B7596" w14:textId="692F387A" w:rsidR="00DE0BF7" w:rsidRPr="00DE0BF7" w:rsidRDefault="00DE0BF7" w:rsidP="00951CB0">
      <w:pPr>
        <w:rPr>
          <w:rFonts w:ascii="Century Gothic" w:hAnsi="Century Gothic"/>
          <w:b/>
          <w:bCs/>
          <w:sz w:val="28"/>
          <w:szCs w:val="28"/>
        </w:rPr>
      </w:pPr>
      <w:r w:rsidRPr="00DE0BF7">
        <w:rPr>
          <w:rFonts w:ascii="Century Gothic" w:hAnsi="Century Gothic"/>
          <w:b/>
          <w:bCs/>
          <w:sz w:val="28"/>
          <w:szCs w:val="28"/>
        </w:rPr>
        <w:t>Developer</w:t>
      </w:r>
    </w:p>
    <w:sectPr w:rsidR="00DE0BF7" w:rsidRPr="00DE0BF7" w:rsidSect="00EF7CC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CD07A" w14:textId="77777777" w:rsidR="00B53303" w:rsidRDefault="00B53303" w:rsidP="00713050">
      <w:pPr>
        <w:spacing w:line="240" w:lineRule="auto"/>
      </w:pPr>
      <w:r>
        <w:separator/>
      </w:r>
    </w:p>
  </w:endnote>
  <w:endnote w:type="continuationSeparator" w:id="0">
    <w:p w14:paraId="1CBD6481" w14:textId="77777777" w:rsidR="00B53303" w:rsidRDefault="00B53303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9666F" w14:textId="77777777" w:rsidR="008C585D" w:rsidRDefault="008C58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241447E4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38BC4F8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08F998D9" wp14:editId="6A69704E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EC02945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4105681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A06585E" wp14:editId="10790DE8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BAB7527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pXLihIAAN5k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1D368CF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F172525" wp14:editId="05F8C833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8D33213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QDFlbDREAAHddAAAOAAAAAAAAAAAAAAAAAC4CAABkcnMvZTJvRG9jLnhtbFBLAQIt&#10;ABQABgAIAAAAIQBoRxvQ2AAAAAMBAAAPAAAAAAAAAAAAAAAAAGcTAABkcnMvZG93bnJldi54bWxQ&#10;SwUGAAAAAAQABADzAAAAbB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6688DC9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424F224" wp14:editId="086A2FF7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53B844B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04455BB1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3916B0A6" w14:textId="77777777"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36839A56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71C49A66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1E642DFF" w14:textId="77777777"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DB56C9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87E46" w14:textId="618DA82C" w:rsidR="00217980" w:rsidRPr="003274E3" w:rsidRDefault="00AA287D" w:rsidP="003274E3">
    <w:pPr>
      <w:pStyle w:val="Footer"/>
      <w:jc w:val="left"/>
    </w:pPr>
    <w:r>
      <w:rPr>
        <w:noProof/>
      </w:rPr>
      <w:drawing>
        <wp:anchor distT="0" distB="0" distL="114300" distR="114300" simplePos="0" relativeHeight="251673088" behindDoc="1" locked="0" layoutInCell="1" allowOverlap="1" wp14:anchorId="699D3519" wp14:editId="7AB548FE">
          <wp:simplePos x="0" y="0"/>
          <wp:positionH relativeFrom="margin">
            <wp:posOffset>3409950</wp:posOffset>
          </wp:positionH>
          <wp:positionV relativeFrom="paragraph">
            <wp:posOffset>-501650</wp:posOffset>
          </wp:positionV>
          <wp:extent cx="1950720" cy="962025"/>
          <wp:effectExtent l="0" t="0" r="0" b="9525"/>
          <wp:wrapTight wrapText="bothSides">
            <wp:wrapPolygon edited="0">
              <wp:start x="0" y="0"/>
              <wp:lineTo x="0" y="21386"/>
              <wp:lineTo x="21305" y="21386"/>
              <wp:lineTo x="21305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0720" cy="962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2064" behindDoc="1" locked="0" layoutInCell="1" allowOverlap="1" wp14:anchorId="4E096751" wp14:editId="5E1E9B2B">
          <wp:simplePos x="0" y="0"/>
          <wp:positionH relativeFrom="margin">
            <wp:posOffset>5605780</wp:posOffset>
          </wp:positionH>
          <wp:positionV relativeFrom="paragraph">
            <wp:posOffset>-557530</wp:posOffset>
          </wp:positionV>
          <wp:extent cx="1612265" cy="1009650"/>
          <wp:effectExtent l="0" t="0" r="0" b="0"/>
          <wp:wrapTight wrapText="bothSides">
            <wp:wrapPolygon edited="0">
              <wp:start x="10209" y="1223"/>
              <wp:lineTo x="8167" y="6928"/>
              <wp:lineTo x="8677" y="8558"/>
              <wp:lineTo x="1787" y="9781"/>
              <wp:lineTo x="510" y="11004"/>
              <wp:lineTo x="766" y="17932"/>
              <wp:lineTo x="3318" y="19562"/>
              <wp:lineTo x="7146" y="20377"/>
              <wp:lineTo x="12250" y="20377"/>
              <wp:lineTo x="16334" y="19562"/>
              <wp:lineTo x="19652" y="17525"/>
              <wp:lineTo x="19397" y="11411"/>
              <wp:lineTo x="16334" y="8966"/>
              <wp:lineTo x="11740" y="8558"/>
              <wp:lineTo x="13271" y="5706"/>
              <wp:lineTo x="13271" y="3260"/>
              <wp:lineTo x="11995" y="1223"/>
              <wp:lineTo x="10209" y="1223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2265" cy="1009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800" behindDoc="1" locked="0" layoutInCell="1" allowOverlap="1" wp14:anchorId="480D8976" wp14:editId="7F86C892">
          <wp:simplePos x="0" y="0"/>
          <wp:positionH relativeFrom="margin">
            <wp:posOffset>899160</wp:posOffset>
          </wp:positionH>
          <wp:positionV relativeFrom="paragraph">
            <wp:posOffset>-1017905</wp:posOffset>
          </wp:positionV>
          <wp:extent cx="2628900" cy="1855470"/>
          <wp:effectExtent l="0" t="0" r="0" b="0"/>
          <wp:wrapTight wrapText="bothSides">
            <wp:wrapPolygon edited="0">
              <wp:start x="0" y="0"/>
              <wp:lineTo x="0" y="21290"/>
              <wp:lineTo x="21443" y="21290"/>
              <wp:lineTo x="21443" y="0"/>
              <wp:lineTo x="0" y="0"/>
            </wp:wrapPolygon>
          </wp:wrapTight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28900" cy="1855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1040" behindDoc="1" locked="0" layoutInCell="1" allowOverlap="1" wp14:anchorId="15A7B3BF" wp14:editId="5D1EF7ED">
          <wp:simplePos x="0" y="0"/>
          <wp:positionH relativeFrom="margin">
            <wp:align>left</wp:align>
          </wp:positionH>
          <wp:positionV relativeFrom="paragraph">
            <wp:posOffset>-485775</wp:posOffset>
          </wp:positionV>
          <wp:extent cx="975995" cy="762000"/>
          <wp:effectExtent l="0" t="0" r="0" b="0"/>
          <wp:wrapTight wrapText="bothSides">
            <wp:wrapPolygon edited="0">
              <wp:start x="6324" y="0"/>
              <wp:lineTo x="3794" y="1080"/>
              <wp:lineTo x="422" y="5940"/>
              <wp:lineTo x="422" y="9180"/>
              <wp:lineTo x="2530" y="17820"/>
              <wp:lineTo x="0" y="19440"/>
              <wp:lineTo x="0" y="21060"/>
              <wp:lineTo x="21080" y="21060"/>
              <wp:lineTo x="21080" y="19440"/>
              <wp:lineTo x="18550" y="17820"/>
              <wp:lineTo x="20658" y="9180"/>
              <wp:lineTo x="20658" y="6480"/>
              <wp:lineTo x="17286" y="1080"/>
              <wp:lineTo x="15178" y="0"/>
              <wp:lineTo x="6324" y="0"/>
            </wp:wrapPolygon>
          </wp:wrapTight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5995" cy="76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168D7" w14:textId="77777777" w:rsidR="00B53303" w:rsidRDefault="00B53303" w:rsidP="00713050">
      <w:pPr>
        <w:spacing w:line="240" w:lineRule="auto"/>
      </w:pPr>
      <w:r>
        <w:separator/>
      </w:r>
    </w:p>
  </w:footnote>
  <w:footnote w:type="continuationSeparator" w:id="0">
    <w:p w14:paraId="19777B9A" w14:textId="77777777" w:rsidR="00B53303" w:rsidRDefault="00B53303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EAE30" w14:textId="49BE27B8" w:rsidR="008C585D" w:rsidRDefault="008C585D">
    <w:pPr>
      <w:pStyle w:val="Header"/>
    </w:pPr>
    <w:r>
      <w:rPr>
        <w:noProof/>
      </w:rPr>
      <w:pict w14:anchorId="1F06A9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0231110" o:spid="_x0000_s1026" type="#_x0000_t75" style="position:absolute;margin-left:0;margin-top:0;width:525.6pt;height:525.6pt;z-index:-251639296;mso-position-horizontal:center;mso-position-horizontal-relative:margin;mso-position-vertical:center;mso-position-vertical-relative:margin" o:allowincell="f">
          <v:imagedata r:id="rId1" o:title="Soccer Football Club Logo Template (1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3F34667A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774A9E27" w14:textId="77777777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1" layoutInCell="1" allowOverlap="1" wp14:anchorId="663AD3E1" wp14:editId="13FE3B02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2CEEAE67" id="Group 3" o:spid="_x0000_s1026" alt="&quot;&quot;" style="position:absolute;margin-left:0;margin-top:-39.45pt;width:524.85pt;height:142.55pt;z-index:-251658240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32B5FEFF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04A24784" w14:textId="77777777" w:rsidR="001A5CA9" w:rsidRPr="009B3C40" w:rsidRDefault="00000000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:placeholder>
                      <w:docPart w:val="14BEC9E9858B44BBA2B48097D721DEA0"/>
                    </w:placeholder>
                    <w:showingPlcHdr/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Content>
                    <w:r w:rsidR="00D97A41">
                      <w:t>Your name</w:t>
                    </w:r>
                  </w:sdtContent>
                </w:sdt>
              </w:p>
              <w:p w14:paraId="609E447B" w14:textId="77777777" w:rsidR="001A5CA9" w:rsidRDefault="00E12C60" w:rsidP="001A5CA9">
                <w:pPr>
                  <w:pStyle w:val="Heading2"/>
                  <w:outlineLvl w:val="1"/>
                </w:pPr>
                <w:r>
                  <w:t xml:space="preserve"> | </w:t>
                </w:r>
              </w:p>
            </w:tc>
          </w:tr>
        </w:tbl>
        <w:p w14:paraId="0B044E16" w14:textId="77777777" w:rsidR="001A5CA9" w:rsidRPr="00F207C0" w:rsidRDefault="001A5CA9" w:rsidP="001A5CA9"/>
      </w:tc>
    </w:tr>
  </w:tbl>
  <w:p w14:paraId="584C30E8" w14:textId="5DAD86F3" w:rsidR="00217980" w:rsidRPr="001A5CA9" w:rsidRDefault="008C585D" w:rsidP="001A5CA9">
    <w:pPr>
      <w:pStyle w:val="Header"/>
    </w:pPr>
    <w:r>
      <w:rPr>
        <w:noProof/>
      </w:rPr>
      <w:pict w14:anchorId="651EF1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0231111" o:spid="_x0000_s1027" type="#_x0000_t75" style="position:absolute;margin-left:0;margin-top:0;width:525.6pt;height:525.6pt;z-index:-251638272;mso-position-horizontal:center;mso-position-horizontal-relative:margin;mso-position-vertical:center;mso-position-vertical-relative:margin" o:allowincell="f">
          <v:imagedata r:id="rId1" o:title="Soccer Football Club Logo Template (1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E4B2F" w14:textId="187BB074" w:rsidR="003274E3" w:rsidRDefault="008C585D">
    <w:pPr>
      <w:pStyle w:val="Header"/>
    </w:pPr>
    <w:r>
      <w:rPr>
        <w:noProof/>
      </w:rPr>
      <w:pict w14:anchorId="5C2D1C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0231109" o:spid="_x0000_s1025" type="#_x0000_t75" style="position:absolute;margin-left:0;margin-top:0;width:525.6pt;height:525.6pt;z-index:-251640320;mso-position-horizontal:center;mso-position-horizontal-relative:margin;mso-position-vertical:center;mso-position-vertical-relative:margin" o:allowincell="f">
          <v:imagedata r:id="rId1" o:title="Soccer Football Club Logo Template (1)" gain="19661f" blacklevel="22938f"/>
        </v:shape>
      </w:pict>
    </w:r>
    <w:r>
      <w:rPr>
        <w:noProof/>
      </w:rPr>
      <w:drawing>
        <wp:anchor distT="0" distB="0" distL="114300" distR="114300" simplePos="0" relativeHeight="251675136" behindDoc="1" locked="0" layoutInCell="1" allowOverlap="1" wp14:anchorId="659CCCFF" wp14:editId="3FA0CA0E">
          <wp:simplePos x="0" y="0"/>
          <wp:positionH relativeFrom="page">
            <wp:align>left</wp:align>
          </wp:positionH>
          <wp:positionV relativeFrom="paragraph">
            <wp:posOffset>358140</wp:posOffset>
          </wp:positionV>
          <wp:extent cx="1743075" cy="1743075"/>
          <wp:effectExtent l="0" t="0" r="0" b="0"/>
          <wp:wrapTight wrapText="bothSides">
            <wp:wrapPolygon edited="0">
              <wp:start x="6846" y="944"/>
              <wp:lineTo x="3777" y="1652"/>
              <wp:lineTo x="3069" y="2361"/>
              <wp:lineTo x="3305" y="13928"/>
              <wp:lineTo x="4485" y="17233"/>
              <wp:lineTo x="7790" y="20066"/>
              <wp:lineTo x="9915" y="20538"/>
              <wp:lineTo x="11567" y="20538"/>
              <wp:lineTo x="13456" y="20066"/>
              <wp:lineTo x="16997" y="17705"/>
              <wp:lineTo x="17233" y="16525"/>
              <wp:lineTo x="18177" y="13692"/>
              <wp:lineTo x="18649" y="2597"/>
              <wp:lineTo x="17705" y="1652"/>
              <wp:lineTo x="14636" y="944"/>
              <wp:lineTo x="6846" y="944"/>
            </wp:wrapPolygon>
          </wp:wrapTight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2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3075" cy="1743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4112" behindDoc="1" locked="0" layoutInCell="1" allowOverlap="1" wp14:anchorId="58477528" wp14:editId="61E01E49">
          <wp:simplePos x="0" y="0"/>
          <wp:positionH relativeFrom="page">
            <wp:align>right</wp:align>
          </wp:positionH>
          <wp:positionV relativeFrom="paragraph">
            <wp:posOffset>-365760</wp:posOffset>
          </wp:positionV>
          <wp:extent cx="7832090" cy="2275205"/>
          <wp:effectExtent l="0" t="0" r="0" b="0"/>
          <wp:wrapTight wrapText="bothSides">
            <wp:wrapPolygon edited="0">
              <wp:start x="0" y="0"/>
              <wp:lineTo x="0" y="21341"/>
              <wp:lineTo x="21540" y="21341"/>
              <wp:lineTo x="21540" y="0"/>
              <wp:lineTo x="0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2090" cy="22752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3946407">
    <w:abstractNumId w:val="9"/>
  </w:num>
  <w:num w:numId="2" w16cid:durableId="491526734">
    <w:abstractNumId w:val="7"/>
  </w:num>
  <w:num w:numId="3" w16cid:durableId="1302543276">
    <w:abstractNumId w:val="6"/>
  </w:num>
  <w:num w:numId="4" w16cid:durableId="530414442">
    <w:abstractNumId w:val="5"/>
  </w:num>
  <w:num w:numId="5" w16cid:durableId="1896895919">
    <w:abstractNumId w:val="4"/>
  </w:num>
  <w:num w:numId="6" w16cid:durableId="1625769155">
    <w:abstractNumId w:val="8"/>
  </w:num>
  <w:num w:numId="7" w16cid:durableId="805700612">
    <w:abstractNumId w:val="3"/>
  </w:num>
  <w:num w:numId="8" w16cid:durableId="1458445728">
    <w:abstractNumId w:val="2"/>
  </w:num>
  <w:num w:numId="9" w16cid:durableId="2078743933">
    <w:abstractNumId w:val="1"/>
  </w:num>
  <w:num w:numId="10" w16cid:durableId="1565993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/>
  <w:attachedTemplate r:id="rId1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4E3"/>
    <w:rsid w:val="00091382"/>
    <w:rsid w:val="000A07DA"/>
    <w:rsid w:val="000A2BFA"/>
    <w:rsid w:val="000B0619"/>
    <w:rsid w:val="000B61CA"/>
    <w:rsid w:val="000D0C68"/>
    <w:rsid w:val="000F7610"/>
    <w:rsid w:val="000F7B88"/>
    <w:rsid w:val="00114ED7"/>
    <w:rsid w:val="001300CA"/>
    <w:rsid w:val="00140B0E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274E3"/>
    <w:rsid w:val="00333CD3"/>
    <w:rsid w:val="00340365"/>
    <w:rsid w:val="00342B64"/>
    <w:rsid w:val="00364079"/>
    <w:rsid w:val="00366729"/>
    <w:rsid w:val="003B3442"/>
    <w:rsid w:val="003C5528"/>
    <w:rsid w:val="003D03E5"/>
    <w:rsid w:val="004077FB"/>
    <w:rsid w:val="004244FF"/>
    <w:rsid w:val="00424DD9"/>
    <w:rsid w:val="004305E4"/>
    <w:rsid w:val="0046104A"/>
    <w:rsid w:val="004717C5"/>
    <w:rsid w:val="004A24CC"/>
    <w:rsid w:val="004A68FA"/>
    <w:rsid w:val="00521592"/>
    <w:rsid w:val="00523479"/>
    <w:rsid w:val="00543DB7"/>
    <w:rsid w:val="005729B0"/>
    <w:rsid w:val="00583E4F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23C54"/>
    <w:rsid w:val="00841146"/>
    <w:rsid w:val="0088504C"/>
    <w:rsid w:val="0089382B"/>
    <w:rsid w:val="008A1907"/>
    <w:rsid w:val="008C585D"/>
    <w:rsid w:val="008C6BCA"/>
    <w:rsid w:val="008C7B50"/>
    <w:rsid w:val="008E4B30"/>
    <w:rsid w:val="00906BEE"/>
    <w:rsid w:val="009243E7"/>
    <w:rsid w:val="00944F34"/>
    <w:rsid w:val="00951CB0"/>
    <w:rsid w:val="00985D58"/>
    <w:rsid w:val="009B3C40"/>
    <w:rsid w:val="009C35C5"/>
    <w:rsid w:val="009E3511"/>
    <w:rsid w:val="009F7AD9"/>
    <w:rsid w:val="00A42540"/>
    <w:rsid w:val="00A50939"/>
    <w:rsid w:val="00A611F2"/>
    <w:rsid w:val="00A83413"/>
    <w:rsid w:val="00A968F9"/>
    <w:rsid w:val="00AA287D"/>
    <w:rsid w:val="00AA42B2"/>
    <w:rsid w:val="00AA6A40"/>
    <w:rsid w:val="00AA75F6"/>
    <w:rsid w:val="00AD00FD"/>
    <w:rsid w:val="00AE2B4C"/>
    <w:rsid w:val="00AF0A8E"/>
    <w:rsid w:val="00B27019"/>
    <w:rsid w:val="00B53303"/>
    <w:rsid w:val="00B5664D"/>
    <w:rsid w:val="00B76A83"/>
    <w:rsid w:val="00BA5B40"/>
    <w:rsid w:val="00BB0A78"/>
    <w:rsid w:val="00BD0206"/>
    <w:rsid w:val="00C2098A"/>
    <w:rsid w:val="00C5444A"/>
    <w:rsid w:val="00C612DA"/>
    <w:rsid w:val="00C62C50"/>
    <w:rsid w:val="00C7741E"/>
    <w:rsid w:val="00C875AB"/>
    <w:rsid w:val="00C96E48"/>
    <w:rsid w:val="00CA12A5"/>
    <w:rsid w:val="00CA3DF1"/>
    <w:rsid w:val="00CA4581"/>
    <w:rsid w:val="00CE18D5"/>
    <w:rsid w:val="00CF76A5"/>
    <w:rsid w:val="00D04109"/>
    <w:rsid w:val="00D97A41"/>
    <w:rsid w:val="00DD3CF6"/>
    <w:rsid w:val="00DD6416"/>
    <w:rsid w:val="00DE0BF7"/>
    <w:rsid w:val="00DF4E0A"/>
    <w:rsid w:val="00E02DCD"/>
    <w:rsid w:val="00E12C60"/>
    <w:rsid w:val="00E22E87"/>
    <w:rsid w:val="00E52A82"/>
    <w:rsid w:val="00E57630"/>
    <w:rsid w:val="00E86C2B"/>
    <w:rsid w:val="00EB2D52"/>
    <w:rsid w:val="00EF7CC9"/>
    <w:rsid w:val="00F207C0"/>
    <w:rsid w:val="00F20AE5"/>
    <w:rsid w:val="00F47E97"/>
    <w:rsid w:val="00F645C7"/>
    <w:rsid w:val="00F6742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88F1FC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7.jpg"/><Relationship Id="rId2" Type="http://schemas.openxmlformats.org/officeDocument/2006/relationships/image" Target="media/image6.png"/><Relationship Id="rId1" Type="http://schemas.openxmlformats.org/officeDocument/2006/relationships/image" Target="media/image5.jpe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ortunate\AppData\Local\Microsoft\Office\16.0\DTS\en-US%7bC47E4FB7-1CA1-49F1-B567-3E3F561FFB31%7d\%7b4B6750FF-406F-4DC1-8CB9-590825855C11%7d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4BEC9E9858B44BBA2B48097D721D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944971-74F1-4D81-A51A-D9A984BE61A0}"/>
      </w:docPartPr>
      <w:docPartBody>
        <w:p w:rsidR="00B923C7" w:rsidRDefault="00917B4B">
          <w:pPr>
            <w:pStyle w:val="14BEC9E9858B44BBA2B48097D721DEA0"/>
          </w:pPr>
          <w:r w:rsidRPr="00906BEE">
            <w:t>School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B4B"/>
    <w:rsid w:val="00917B4B"/>
    <w:rsid w:val="00B923C7"/>
    <w:rsid w:val="00C5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BEC9E9858B44BBA2B48097D721DEA0">
    <w:name w:val="14BEC9E9858B44BBA2B48097D721DE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{4B6750FF-406F-4DC1-8CB9-590825855C11}tf16392716_win32</Template>
  <TotalTime>0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2022-12-08T08:48:00Z</dcterms:created>
  <dcterms:modified xsi:type="dcterms:W3CDTF">2022-12-08T08:48:00Z</dcterms:modified>
</cp:coreProperties>
</file>